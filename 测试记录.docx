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color w:val="AFABAB" w:themeColor="background2" w:themeShade="BF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sz w:val="44"/>
          <w:szCs w:val="44"/>
          <w:lang w:val="en-US" w:eastAsia="zh-CN"/>
        </w:rPr>
        <w:t>体系结构文档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小程序版本：v1.0.0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支持系统版本：v1.0.0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支持产品机型:安卓系统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版本发布时间：2018.6.16</w:t>
      </w:r>
    </w:p>
    <w:p>
      <w:pPr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 xml:space="preserve">产品经理： 吴泽煜                                     交互设计：吴泽煜 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视觉设计：吴泽煜</w:t>
      </w: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FABAB" w:themeColor="background2" w:themeShade="BF"/>
          <w:sz w:val="24"/>
          <w:szCs w:val="24"/>
          <w:lang w:val="en-US" w:eastAsia="zh-CN"/>
        </w:rPr>
        <w:t>软件开发：吴小煜                                      测试：微信官方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测试目的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验证代码的正确性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避免修改代码时出错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避免其他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修改代码时出错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 便于自动化测试与部署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部分测试代码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测试原理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参考教程：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"http://www.ruanyifeng.com/blog/2015/12/a-mocha-tutorial-of-examples.htm"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http://www.ruanyifeng.com/blog/2015/12/a-mocha-tutorial-of-examples.htm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ascii="Georgia" w:hAnsi="Georgia" w:eastAsia="Georgia" w:cs="Georgia"/>
          <w:b w:val="0"/>
          <w:i w:val="0"/>
          <w:caps w:val="0"/>
          <w:color w:val="556677"/>
          <w:spacing w:val="-1"/>
          <w:sz w:val="18"/>
          <w:szCs w:val="18"/>
          <w:shd w:val="clear" w:fill="F5F5D5"/>
        </w:rPr>
        <w:t>阮一峰的网络日志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--利用node.js自带的Mocha模块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--进行安装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94120" cy="28905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测试代码中引入了Node.js的断言库 并且调用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"https://nodejs.org/api/assert.html" \l "assert_assert_equal_actual_expected_message" \t "https://www.cnblogs.com/fundebug/p/_blank"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assert.equal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函数，判定add函数返回的结果是否正确。</w:t>
      </w:r>
      <w:r>
        <w:rPr>
          <w:rFonts w:hint="eastAsia"/>
          <w:lang w:val="en-US" w:eastAsia="zh-CN"/>
        </w:rPr>
        <w:t>如果失败会抛出异常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断言库可以理解为比较函数，也就是断言函数是否和预期一致，如果一致则表示测试通过，如果不一致表示测试失败。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部分测试代码如下：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第一次失败：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0596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原因如下：没有加入formatTime函数要定位在util下，在此少了util</w:t>
      </w:r>
    </w:p>
    <w:p>
      <w:pPr>
        <w:numPr>
          <w:numId w:val="0"/>
        </w:numPr>
        <w:ind w:firstLine="420" w:firstLineChars="0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4972050" cy="2114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第二次失败：代码错误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2274570"/>
            <wp:effectExtent l="0" t="0" r="127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找到问题：js</w:t>
      </w:r>
      <w:r>
        <w:rPr>
          <w:rFonts w:ascii="Arial" w:hAnsi="Arial" w:eastAsia="Arial" w:cs="Arial"/>
          <w:b w:val="0"/>
          <w:i w:val="0"/>
          <w:caps w:val="0"/>
          <w:color w:val="FF0000"/>
          <w:spacing w:val="0"/>
          <w:sz w:val="16"/>
          <w:szCs w:val="16"/>
          <w:shd w:val="clear" w:fill="FFFFFF"/>
        </w:rPr>
        <w:t>中函数传入的date参数，是字符串类型的。调用getFullYear方法，必须转成Date类型</w: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添加如图代码：</w:t>
      </w:r>
      <w:r>
        <w:drawing>
          <wp:inline distT="0" distB="0" distL="114300" distR="114300">
            <wp:extent cx="4051300" cy="876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。。。</w:t>
      </w:r>
      <w:r>
        <w:rPr>
          <w:rFonts w:hint="eastAsia"/>
          <w:lang w:val="en-US" w:eastAsia="zh-CN"/>
        </w:rPr>
        <w:t>第n次：</w:t>
      </w:r>
      <w:r>
        <w:rPr>
          <w:rFonts w:hint="eastAsia"/>
          <w:color w:val="FF0000"/>
          <w:lang w:val="en-US" w:eastAsia="zh-CN"/>
        </w:rPr>
        <w:t>very good,终于成功了！！！</w:t>
      </w:r>
      <w:r>
        <w:drawing>
          <wp:inline distT="0" distB="0" distL="114300" distR="114300">
            <wp:extent cx="5272405" cy="1320800"/>
            <wp:effectExtent l="0" t="0" r="107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源代码如图：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1915795"/>
            <wp:effectExtent l="0" t="0" r="1143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微信小程序开发版最新版自带性能测试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右键最上角那三个点点，会出来个性能测试。。。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  <w:r>
        <w:drawing>
          <wp:inline distT="0" distB="0" distL="114300" distR="114300">
            <wp:extent cx="2159000" cy="28765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10BFC"/>
    <w:multiLevelType w:val="singleLevel"/>
    <w:tmpl w:val="C9F10BFC"/>
    <w:lvl w:ilvl="0" w:tentative="0">
      <w:start w:val="1"/>
      <w:numFmt w:val="decimal"/>
      <w:lvlText w:val="%1."/>
      <w:lvlJc w:val="left"/>
    </w:lvl>
  </w:abstractNum>
  <w:abstractNum w:abstractNumId="1">
    <w:nsid w:val="3C6A6EAE"/>
    <w:multiLevelType w:val="singleLevel"/>
    <w:tmpl w:val="3C6A6EA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71134"/>
    <w:rsid w:val="1397113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020;&#31070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2018-07-08T01:58:00Z</dcterms:created>
  <dc:creator>ごlegend┌崛起灬.°</dc:creator>
  <cp:lastModifiedBy>ごlegend┌崛起灬.°</cp:lastModifiedBy>
  <dcterms:modified xsi:type="dcterms:W3CDTF">2018-07-08T04:16:21Z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